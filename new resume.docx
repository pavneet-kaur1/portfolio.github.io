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1C206A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CD7B9EB" w14:textId="3857EED4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B04508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F930572" w14:textId="6082F4EF" w:rsidR="001B2ABD" w:rsidRDefault="00C920AF" w:rsidP="001B2ABD">
            <w:pPr>
              <w:pStyle w:val="Title"/>
            </w:pPr>
            <w:r>
              <w:t>Pavneet KAUR</w:t>
            </w:r>
          </w:p>
          <w:p w14:paraId="3644A02F" w14:textId="3BEF6D5B" w:rsidR="001B2ABD" w:rsidRDefault="00C920AF" w:rsidP="001B2ABD">
            <w:pPr>
              <w:pStyle w:val="Subtitle"/>
            </w:pPr>
            <w:r>
              <w:t>Web Developer</w:t>
            </w:r>
          </w:p>
        </w:tc>
      </w:tr>
      <w:tr w:rsidR="001B2ABD" w14:paraId="6C3DA085" w14:textId="77777777" w:rsidTr="006255DA">
        <w:trPr>
          <w:trHeight w:val="9225"/>
        </w:trPr>
        <w:tc>
          <w:tcPr>
            <w:tcW w:w="3600" w:type="dxa"/>
          </w:tcPr>
          <w:sdt>
            <w:sdtPr>
              <w:id w:val="-1711873194"/>
              <w:placeholder>
                <w:docPart w:val="8F91CA73E67C42DF8D27A8B19FBBC157"/>
              </w:placeholder>
              <w:temporary/>
              <w:showingPlcHdr/>
              <w15:appearance w15:val="hidden"/>
            </w:sdtPr>
            <w:sdtContent>
              <w:p w14:paraId="0B8573B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sdt>
            <w:sdtPr>
              <w:id w:val="67859272"/>
              <w:placeholder>
                <w:docPart w:val="A2FAA4EC4B5F48D7B8895B4E4A0B651C"/>
              </w:placeholder>
              <w:temporary/>
              <w:showingPlcHdr/>
              <w15:appearance w15:val="hidden"/>
            </w:sdtPr>
            <w:sdtContent>
              <w:p w14:paraId="4BF8AF79" w14:textId="77777777" w:rsidR="00904869" w:rsidRDefault="00904869" w:rsidP="00904869">
                <w:r w:rsidRPr="004D3011">
                  <w:t>WEBSITE:</w:t>
                </w:r>
              </w:p>
            </w:sdtContent>
          </w:sdt>
          <w:p w14:paraId="1E70A25B" w14:textId="77777777" w:rsidR="00904869" w:rsidRDefault="00904869" w:rsidP="00904869">
            <w:r w:rsidRPr="00904869">
              <w:t>https://portfolio-github-io-swart.vercel.app/</w:t>
            </w:r>
          </w:p>
          <w:p w14:paraId="3DD9ED8C" w14:textId="65353722" w:rsidR="00036450" w:rsidRDefault="00036450" w:rsidP="00904869"/>
          <w:p w14:paraId="6C7AE7A0" w14:textId="4F291FA2" w:rsidR="00036450" w:rsidRDefault="00904869" w:rsidP="00904869">
            <w:pPr>
              <w:pStyle w:val="ListParagraph"/>
              <w:numPr>
                <w:ilvl w:val="0"/>
                <w:numId w:val="8"/>
              </w:numPr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code web </w:t>
            </w:r>
            <w:proofErr w:type="spellStart"/>
            <w:r>
              <w:t>psges</w:t>
            </w:r>
            <w:proofErr w:type="spellEnd"/>
            <w:r>
              <w:t xml:space="preserve"> from the ground up using HTML, CSS, Bootstrap, jQuery, and JavaScript. Along with this I can work efficiently with Git Version control and have a lot of knowledge about Git. </w:t>
            </w:r>
          </w:p>
          <w:p w14:paraId="3D5F306B" w14:textId="4BC97155" w:rsidR="00904869" w:rsidRDefault="00904869" w:rsidP="00904869">
            <w:pPr>
              <w:pStyle w:val="ListParagraph"/>
              <w:numPr>
                <w:ilvl w:val="0"/>
                <w:numId w:val="8"/>
              </w:numPr>
            </w:pPr>
            <w:r>
              <w:t>More than 1.5-year Experience in customer Service grants me ability to easily communicate with the clients and fellow developers to establish the necessary requirements to complete projects in professional and timely manner.</w:t>
            </w:r>
          </w:p>
          <w:p w14:paraId="1E194857" w14:textId="2A3DD74D" w:rsidR="00904869" w:rsidRDefault="00904869" w:rsidP="00904869">
            <w:pPr>
              <w:pStyle w:val="ListParagraph"/>
              <w:numPr>
                <w:ilvl w:val="0"/>
                <w:numId w:val="8"/>
              </w:numPr>
            </w:pPr>
            <w:r>
              <w:t xml:space="preserve"> Along with web designing I love to work on Command Line and using Query language to work on Database.</w:t>
            </w:r>
          </w:p>
          <w:sdt>
            <w:sdtPr>
              <w:id w:val="-1954003311"/>
              <w:placeholder>
                <w:docPart w:val="DCD2B1FADA164AA0A74A4AAE24EB2977"/>
              </w:placeholder>
              <w:temporary/>
              <w:showingPlcHdr/>
              <w15:appearance w15:val="hidden"/>
            </w:sdtPr>
            <w:sdtContent>
              <w:p w14:paraId="4214E82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EF5AD90E70C4C95A38E4771098EB0F1"/>
              </w:placeholder>
              <w:temporary/>
              <w:showingPlcHdr/>
              <w15:appearance w15:val="hidden"/>
            </w:sdtPr>
            <w:sdtContent>
              <w:p w14:paraId="371BD45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1AE378B" w14:textId="67E2212D" w:rsidR="004D3011" w:rsidRDefault="00904869" w:rsidP="004D3011">
            <w:r>
              <w:t>2895477963</w:t>
            </w:r>
          </w:p>
          <w:p w14:paraId="5395A7D6" w14:textId="77777777" w:rsidR="004D3011" w:rsidRPr="004D3011" w:rsidRDefault="004D3011" w:rsidP="004D3011"/>
          <w:p w14:paraId="3C50763A" w14:textId="77777777" w:rsidR="004D3011" w:rsidRDefault="004D3011" w:rsidP="004D3011"/>
          <w:sdt>
            <w:sdtPr>
              <w:id w:val="-240260293"/>
              <w:placeholder>
                <w:docPart w:val="8F447096845941A6A73F7ADCDCB0263C"/>
              </w:placeholder>
              <w:temporary/>
              <w:showingPlcHdr/>
              <w15:appearance w15:val="hidden"/>
            </w:sdtPr>
            <w:sdtContent>
              <w:p w14:paraId="75D4548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A632BAC" w14:textId="2322B7CD" w:rsidR="004D3011" w:rsidRPr="004D3011" w:rsidRDefault="00904869" w:rsidP="004D3011">
            <w:r>
              <w:t>Bainspavneet454@gmail.com</w:t>
            </w:r>
          </w:p>
        </w:tc>
        <w:tc>
          <w:tcPr>
            <w:tcW w:w="720" w:type="dxa"/>
          </w:tcPr>
          <w:p w14:paraId="098F258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4D2E57EB6A4486F8FD0DC48B64D63A1"/>
              </w:placeholder>
              <w:temporary/>
              <w:showingPlcHdr/>
              <w15:appearance w15:val="hidden"/>
            </w:sdtPr>
            <w:sdtContent>
              <w:p w14:paraId="53A0515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85C41A7" w14:textId="3C1F7242" w:rsidR="00036450" w:rsidRPr="00036450" w:rsidRDefault="00C920AF" w:rsidP="00B359E4">
            <w:pPr>
              <w:pStyle w:val="Heading4"/>
            </w:pPr>
            <w:r>
              <w:t>Seneca College</w:t>
            </w:r>
          </w:p>
          <w:p w14:paraId="164F8A79" w14:textId="2B935C87" w:rsidR="00036450" w:rsidRPr="00B359E4" w:rsidRDefault="00C920AF" w:rsidP="00B359E4">
            <w:pPr>
              <w:pStyle w:val="Date"/>
            </w:pPr>
            <w:r>
              <w:t>September 2021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December 2021</w:t>
            </w:r>
          </w:p>
          <w:p w14:paraId="047FFF87" w14:textId="7141D473" w:rsidR="004D3011" w:rsidRDefault="00C920AF" w:rsidP="00036450">
            <w:r>
              <w:t xml:space="preserve">I did my diploma in Computer Programming from Seneca College. My overall </w:t>
            </w:r>
            <w:r w:rsidR="00904869">
              <w:t>GPA is</w:t>
            </w:r>
            <w:r>
              <w:t xml:space="preserve"> 3.4</w:t>
            </w:r>
          </w:p>
          <w:p w14:paraId="2295D52C" w14:textId="123E0648" w:rsidR="00036450" w:rsidRDefault="00036450" w:rsidP="00036450"/>
          <w:sdt>
            <w:sdtPr>
              <w:id w:val="1001553383"/>
              <w:placeholder>
                <w:docPart w:val="D223765E53F1440092EBB12A66A859F8"/>
              </w:placeholder>
              <w:temporary/>
              <w:showingPlcHdr/>
              <w15:appearance w15:val="hidden"/>
            </w:sdtPr>
            <w:sdtContent>
              <w:p w14:paraId="691FC4BC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E7EF018" w14:textId="6CD4BCB2" w:rsidR="004D3011" w:rsidRDefault="00C920AF" w:rsidP="00036450">
            <w:r>
              <w:t xml:space="preserve">I really </w:t>
            </w:r>
            <w:r w:rsidR="00824593">
              <w:t>don’t have</w:t>
            </w:r>
            <w:r>
              <w:t xml:space="preserve"> any experience of working for a </w:t>
            </w:r>
            <w:r w:rsidR="00904869">
              <w:t>company,</w:t>
            </w:r>
            <w:r>
              <w:t xml:space="preserve"> but I did three courses in WEB </w:t>
            </w:r>
            <w:r w:rsidR="00904869">
              <w:t>DEVELOPMENT,</w:t>
            </w:r>
            <w:r>
              <w:t xml:space="preserve"> and I did a lot of projects during that </w:t>
            </w:r>
            <w:proofErr w:type="gramStart"/>
            <w:r>
              <w:t>time period</w:t>
            </w:r>
            <w:proofErr w:type="gramEnd"/>
            <w:r>
              <w:t xml:space="preserve">, all my projects I have posted on my </w:t>
            </w:r>
            <w:r w:rsidR="00824593">
              <w:t>GitHub</w:t>
            </w:r>
            <w:r>
              <w:t xml:space="preserve"> account. My Greatest achievement during the completion of WEB courses is an </w:t>
            </w:r>
            <w:r w:rsidR="00824593">
              <w:t>Artwork</w:t>
            </w:r>
            <w:r>
              <w:t xml:space="preserve"> Application </w:t>
            </w:r>
            <w:r w:rsidR="00824593">
              <w:t>that I made using React. I have given the link of my application the Projects Section of this resume.</w:t>
            </w:r>
          </w:p>
          <w:sdt>
            <w:sdtPr>
              <w:id w:val="1669594239"/>
              <w:placeholder>
                <w:docPart w:val="E0FB604EB666492BA3478739D36690E3"/>
              </w:placeholder>
              <w:temporary/>
              <w:showingPlcHdr/>
              <w15:appearance w15:val="hidden"/>
            </w:sdtPr>
            <w:sdtContent>
              <w:p w14:paraId="36CD7EA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5BBAF43" w14:textId="2AE42F69" w:rsidR="00824593" w:rsidRDefault="00904869" w:rsidP="00904869">
            <w:r>
              <w:t>1.JavaScript  2. TypeScript  3.</w:t>
            </w:r>
            <w:r w:rsidR="00824593">
              <w:t>HTML5</w:t>
            </w:r>
            <w:r>
              <w:t xml:space="preserve">   4.</w:t>
            </w:r>
            <w:r w:rsidR="00824593">
              <w:t>CSS</w:t>
            </w:r>
            <w:r>
              <w:t xml:space="preserve">  5. Bootstrap  6. Git  7.</w:t>
            </w:r>
            <w:r w:rsidR="00824593">
              <w:t>React</w:t>
            </w:r>
          </w:p>
          <w:p w14:paraId="1C1CC836" w14:textId="77777777" w:rsidR="00904869" w:rsidRDefault="00904869" w:rsidP="00904869">
            <w:r>
              <w:t xml:space="preserve">8. </w:t>
            </w:r>
            <w:r w:rsidR="00824593">
              <w:t>jQuery</w:t>
            </w:r>
            <w:r>
              <w:t xml:space="preserve">  9. Basics</w:t>
            </w:r>
            <w:r w:rsidR="00824593">
              <w:t xml:space="preserve"> of C, </w:t>
            </w:r>
            <w:proofErr w:type="gramStart"/>
            <w:r w:rsidR="00824593">
              <w:t>C++</w:t>
            </w:r>
            <w:proofErr w:type="gramEnd"/>
            <w:r w:rsidR="00824593">
              <w:t xml:space="preserve"> and </w:t>
            </w:r>
            <w:r>
              <w:t>Python  10. Oracle  11. MongoDB</w:t>
            </w:r>
          </w:p>
          <w:p w14:paraId="05F54776" w14:textId="173986E0" w:rsidR="00824593" w:rsidRDefault="00904869" w:rsidP="00904869">
            <w:r>
              <w:t>12. Linux</w:t>
            </w:r>
          </w:p>
          <w:p w14:paraId="4B26F89E" w14:textId="77777777" w:rsidR="00824593" w:rsidRDefault="00824593" w:rsidP="00824593">
            <w:pPr>
              <w:pStyle w:val="ListParagraph"/>
            </w:pPr>
          </w:p>
          <w:p w14:paraId="0B19F819" w14:textId="2367A83C" w:rsidR="006255DA" w:rsidRDefault="006255DA" w:rsidP="006255DA">
            <w:pPr>
              <w:pStyle w:val="Heading2"/>
            </w:pPr>
            <w:r>
              <w:t>Personal Projects</w:t>
            </w:r>
          </w:p>
          <w:p w14:paraId="0801DC55" w14:textId="77777777" w:rsidR="006255DA" w:rsidRDefault="006255DA" w:rsidP="006255DA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6255DA">
              <w:rPr>
                <w:b/>
                <w:bCs/>
              </w:rPr>
              <w:t>Artwork Application</w:t>
            </w:r>
          </w:p>
          <w:p w14:paraId="1CF30F05" w14:textId="625BCCDE" w:rsidR="006255DA" w:rsidRDefault="006255DA" w:rsidP="006255DA">
            <w:pPr>
              <w:ind w:left="1800"/>
              <w:rPr>
                <w:b/>
                <w:bCs/>
              </w:rPr>
            </w:pPr>
            <w:hyperlink r:id="rId7" w:history="1">
              <w:r w:rsidRPr="00B84E11">
                <w:rPr>
                  <w:rStyle w:val="Hyperlink"/>
                  <w:b/>
                  <w:bCs/>
                </w:rPr>
                <w:t>https://web422-a6-main.vercel.app/</w:t>
              </w:r>
            </w:hyperlink>
          </w:p>
          <w:p w14:paraId="256DA3D5" w14:textId="77777777" w:rsidR="006255DA" w:rsidRDefault="006255DA" w:rsidP="006255DA">
            <w:pPr>
              <w:ind w:left="1800"/>
            </w:pPr>
          </w:p>
          <w:p w14:paraId="45078EA6" w14:textId="0675E027" w:rsidR="006255DA" w:rsidRDefault="006255DA" w:rsidP="006255DA">
            <w:pPr>
              <w:rPr>
                <w:szCs w:val="18"/>
              </w:rPr>
            </w:pPr>
            <w:r>
              <w:t xml:space="preserve">This is an application which is made to present the data </w:t>
            </w:r>
            <w:r>
              <w:rPr>
                <w:szCs w:val="18"/>
              </w:rPr>
              <w:t xml:space="preserve">of Metropolitan Museum Art Collection API. This is </w:t>
            </w:r>
            <w:r w:rsidR="00171500">
              <w:rPr>
                <w:szCs w:val="18"/>
              </w:rPr>
              <w:t>a responsive</w:t>
            </w:r>
            <w:r>
              <w:rPr>
                <w:szCs w:val="18"/>
              </w:rPr>
              <w:t xml:space="preserve"> website deployed on </w:t>
            </w:r>
            <w:proofErr w:type="spellStart"/>
            <w:proofErr w:type="gramStart"/>
            <w:r>
              <w:rPr>
                <w:szCs w:val="18"/>
              </w:rPr>
              <w:t>Vercel</w:t>
            </w:r>
            <w:proofErr w:type="spellEnd"/>
            <w:r>
              <w:rPr>
                <w:szCs w:val="18"/>
              </w:rPr>
              <w:t xml:space="preserve"> ,</w:t>
            </w:r>
            <w:proofErr w:type="gramEnd"/>
            <w:r>
              <w:rPr>
                <w:szCs w:val="18"/>
              </w:rPr>
              <w:t xml:space="preserve"> which works perfectly fine on any screen size. This application </w:t>
            </w:r>
            <w:r w:rsidR="00171500">
              <w:rPr>
                <w:szCs w:val="18"/>
              </w:rPr>
              <w:t xml:space="preserve">was made using </w:t>
            </w:r>
            <w:proofErr w:type="spellStart"/>
            <w:r w:rsidR="00171500">
              <w:rPr>
                <w:szCs w:val="18"/>
              </w:rPr>
              <w:t>Next.Js</w:t>
            </w:r>
            <w:proofErr w:type="spellEnd"/>
            <w:r w:rsidR="00171500">
              <w:rPr>
                <w:szCs w:val="18"/>
              </w:rPr>
              <w:t xml:space="preserve"> framework template designed by React.</w:t>
            </w:r>
          </w:p>
          <w:p w14:paraId="7324ECFD" w14:textId="77777777" w:rsidR="00385643" w:rsidRDefault="00385643" w:rsidP="006255DA">
            <w:pPr>
              <w:rPr>
                <w:szCs w:val="18"/>
              </w:rPr>
            </w:pPr>
          </w:p>
          <w:p w14:paraId="49D8D475" w14:textId="20048505" w:rsidR="00171500" w:rsidRDefault="00171500" w:rsidP="006255DA">
            <w:pPr>
              <w:rPr>
                <w:szCs w:val="18"/>
              </w:rPr>
            </w:pPr>
            <w:r>
              <w:rPr>
                <w:szCs w:val="18"/>
              </w:rPr>
              <w:t xml:space="preserve">This application allows the user to register to this website and view </w:t>
            </w:r>
            <w:r w:rsidR="00385643">
              <w:rPr>
                <w:szCs w:val="18"/>
              </w:rPr>
              <w:t xml:space="preserve">all the information related to the artwork. For exploring the </w:t>
            </w:r>
            <w:r w:rsidR="00904869">
              <w:rPr>
                <w:szCs w:val="18"/>
              </w:rPr>
              <w:t>website,</w:t>
            </w:r>
            <w:r w:rsidR="00385643">
              <w:rPr>
                <w:szCs w:val="18"/>
              </w:rPr>
              <w:t xml:space="preserve"> please visit the website link given above.</w:t>
            </w:r>
          </w:p>
          <w:p w14:paraId="1E5B617A" w14:textId="4EB99440" w:rsidR="00385643" w:rsidRDefault="00385643" w:rsidP="0038564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Portfolio Site</w:t>
            </w:r>
          </w:p>
          <w:p w14:paraId="32B7380C" w14:textId="4A81838E" w:rsidR="00385643" w:rsidRDefault="00385643" w:rsidP="00385643">
            <w:pPr>
              <w:ind w:left="1800"/>
              <w:rPr>
                <w:b/>
                <w:bCs/>
              </w:rPr>
            </w:pPr>
            <w:hyperlink r:id="rId8" w:history="1">
              <w:r w:rsidRPr="00B84E11">
                <w:rPr>
                  <w:rStyle w:val="Hyperlink"/>
                </w:rPr>
                <w:t xml:space="preserve"> </w:t>
              </w:r>
              <w:r w:rsidRPr="00B84E11">
                <w:rPr>
                  <w:rStyle w:val="Hyperlink"/>
                  <w:b/>
                  <w:bCs/>
                </w:rPr>
                <w:t>https://portfolio-github-io-swart.vercel.app/</w:t>
              </w:r>
            </w:hyperlink>
          </w:p>
          <w:p w14:paraId="39EDFD13" w14:textId="77777777" w:rsidR="00385643" w:rsidRDefault="00385643" w:rsidP="00385643">
            <w:pPr>
              <w:ind w:left="1800"/>
            </w:pPr>
          </w:p>
          <w:p w14:paraId="04813792" w14:textId="2B7E11B6" w:rsidR="00385643" w:rsidRPr="006255DA" w:rsidRDefault="00385643" w:rsidP="00385643">
            <w:pPr>
              <w:rPr>
                <w:rFonts w:ascii="Arial" w:hAnsi="Arial" w:cs="Arial"/>
                <w:color w:val="000000"/>
                <w:szCs w:val="18"/>
                <w:shd w:val="clear" w:color="auto" w:fill="FFFABB"/>
              </w:rPr>
            </w:pPr>
            <w:r>
              <w:t xml:space="preserve">I created my simple </w:t>
            </w:r>
            <w:r w:rsidR="00904869">
              <w:t>Portfolio</w:t>
            </w:r>
            <w:r>
              <w:t xml:space="preserve"> </w:t>
            </w:r>
            <w:r w:rsidR="00904869">
              <w:t>using HTML and CSS</w:t>
            </w:r>
            <w:r>
              <w:rPr>
                <w:szCs w:val="18"/>
              </w:rPr>
              <w:t>.</w:t>
            </w:r>
            <w:r w:rsidR="00904869">
              <w:rPr>
                <w:szCs w:val="18"/>
              </w:rPr>
              <w:t xml:space="preserve"> This has all the information about education and my achievements. This is styled with modern CSS using CSS Grid and Flexbox.</w:t>
            </w:r>
          </w:p>
        </w:tc>
      </w:tr>
    </w:tbl>
    <w:p w14:paraId="13440F45" w14:textId="77777777" w:rsidR="00CD27BC" w:rsidRDefault="00CD27BC" w:rsidP="000C45FF">
      <w:pPr>
        <w:tabs>
          <w:tab w:val="left" w:pos="990"/>
        </w:tabs>
      </w:pPr>
    </w:p>
    <w:sectPr w:rsidR="00CD27BC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A664" w14:textId="77777777" w:rsidR="00885184" w:rsidRDefault="00885184" w:rsidP="000C45FF">
      <w:r>
        <w:separator/>
      </w:r>
    </w:p>
  </w:endnote>
  <w:endnote w:type="continuationSeparator" w:id="0">
    <w:p w14:paraId="4F3581C5" w14:textId="77777777" w:rsidR="00885184" w:rsidRDefault="0088518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D7660" w14:textId="77777777" w:rsidR="00885184" w:rsidRDefault="00885184" w:rsidP="000C45FF">
      <w:r>
        <w:separator/>
      </w:r>
    </w:p>
  </w:footnote>
  <w:footnote w:type="continuationSeparator" w:id="0">
    <w:p w14:paraId="6A86A391" w14:textId="77777777" w:rsidR="00885184" w:rsidRDefault="0088518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9DC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83624C" wp14:editId="795EA3F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D34"/>
    <w:multiLevelType w:val="hybridMultilevel"/>
    <w:tmpl w:val="8794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2EE6"/>
    <w:multiLevelType w:val="hybridMultilevel"/>
    <w:tmpl w:val="C29C7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37BD2"/>
    <w:multiLevelType w:val="hybridMultilevel"/>
    <w:tmpl w:val="EFD083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B924F0"/>
    <w:multiLevelType w:val="hybridMultilevel"/>
    <w:tmpl w:val="5C127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003DC2"/>
    <w:multiLevelType w:val="hybridMultilevel"/>
    <w:tmpl w:val="118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0A4D"/>
    <w:multiLevelType w:val="hybridMultilevel"/>
    <w:tmpl w:val="7A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718B4"/>
    <w:multiLevelType w:val="hybridMultilevel"/>
    <w:tmpl w:val="AEA46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9C4236"/>
    <w:multiLevelType w:val="hybridMultilevel"/>
    <w:tmpl w:val="ACF23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659685">
    <w:abstractNumId w:val="5"/>
  </w:num>
  <w:num w:numId="2" w16cid:durableId="1147212503">
    <w:abstractNumId w:val="7"/>
  </w:num>
  <w:num w:numId="3" w16cid:durableId="96415114">
    <w:abstractNumId w:val="2"/>
  </w:num>
  <w:num w:numId="4" w16cid:durableId="1019896540">
    <w:abstractNumId w:val="4"/>
  </w:num>
  <w:num w:numId="5" w16cid:durableId="310062515">
    <w:abstractNumId w:val="6"/>
  </w:num>
  <w:num w:numId="6" w16cid:durableId="249583507">
    <w:abstractNumId w:val="3"/>
  </w:num>
  <w:num w:numId="7" w16cid:durableId="1472673053">
    <w:abstractNumId w:val="1"/>
  </w:num>
  <w:num w:numId="8" w16cid:durableId="1901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AF"/>
    <w:rsid w:val="00036450"/>
    <w:rsid w:val="00094499"/>
    <w:rsid w:val="000C45FF"/>
    <w:rsid w:val="000E3FD1"/>
    <w:rsid w:val="00112054"/>
    <w:rsid w:val="001317D8"/>
    <w:rsid w:val="001525E1"/>
    <w:rsid w:val="00171500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45918"/>
    <w:rsid w:val="0037121F"/>
    <w:rsid w:val="00385643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255D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24593"/>
    <w:rsid w:val="00885184"/>
    <w:rsid w:val="00904869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20AF"/>
    <w:rsid w:val="00C9578B"/>
    <w:rsid w:val="00CB0055"/>
    <w:rsid w:val="00CD27BC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272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2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portfolio-github-io-swart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422-a6-main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n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91CA73E67C42DF8D27A8B19FBBC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A2FEA-6D4F-42D0-9080-551EA3FCA8BD}"/>
      </w:docPartPr>
      <w:docPartBody>
        <w:p w:rsidR="002748A8" w:rsidRDefault="002748A8">
          <w:pPr>
            <w:pStyle w:val="8F91CA73E67C42DF8D27A8B19FBBC157"/>
          </w:pPr>
          <w:r w:rsidRPr="00D5459D">
            <w:t>Profile</w:t>
          </w:r>
        </w:p>
      </w:docPartBody>
    </w:docPart>
    <w:docPart>
      <w:docPartPr>
        <w:name w:val="DCD2B1FADA164AA0A74A4AAE24EB2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91C9B-8CB3-4021-8737-1D95333CD8AB}"/>
      </w:docPartPr>
      <w:docPartBody>
        <w:p w:rsidR="002748A8" w:rsidRDefault="002748A8">
          <w:pPr>
            <w:pStyle w:val="DCD2B1FADA164AA0A74A4AAE24EB2977"/>
          </w:pPr>
          <w:r w:rsidRPr="00CB0055">
            <w:t>Contact</w:t>
          </w:r>
        </w:p>
      </w:docPartBody>
    </w:docPart>
    <w:docPart>
      <w:docPartPr>
        <w:name w:val="AEF5AD90E70C4C95A38E4771098EB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70AF-870D-439C-89DD-2DD6704137D0}"/>
      </w:docPartPr>
      <w:docPartBody>
        <w:p w:rsidR="002748A8" w:rsidRDefault="002748A8">
          <w:pPr>
            <w:pStyle w:val="AEF5AD90E70C4C95A38E4771098EB0F1"/>
          </w:pPr>
          <w:r w:rsidRPr="004D3011">
            <w:t>PHONE:</w:t>
          </w:r>
        </w:p>
      </w:docPartBody>
    </w:docPart>
    <w:docPart>
      <w:docPartPr>
        <w:name w:val="8F447096845941A6A73F7ADCDCB02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CA5D0-B771-4A7D-B82D-5FA23EC5CF83}"/>
      </w:docPartPr>
      <w:docPartBody>
        <w:p w:rsidR="002748A8" w:rsidRDefault="002748A8">
          <w:pPr>
            <w:pStyle w:val="8F447096845941A6A73F7ADCDCB0263C"/>
          </w:pPr>
          <w:r w:rsidRPr="004D3011">
            <w:t>EMAIL:</w:t>
          </w:r>
        </w:p>
      </w:docPartBody>
    </w:docPart>
    <w:docPart>
      <w:docPartPr>
        <w:name w:val="14D2E57EB6A4486F8FD0DC48B64D6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01807-7A18-45BA-AF79-B77B140CF70E}"/>
      </w:docPartPr>
      <w:docPartBody>
        <w:p w:rsidR="002748A8" w:rsidRDefault="002748A8">
          <w:pPr>
            <w:pStyle w:val="14D2E57EB6A4486F8FD0DC48B64D63A1"/>
          </w:pPr>
          <w:r w:rsidRPr="00036450">
            <w:t>EDUCATION</w:t>
          </w:r>
        </w:p>
      </w:docPartBody>
    </w:docPart>
    <w:docPart>
      <w:docPartPr>
        <w:name w:val="D223765E53F1440092EBB12A66A85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6DB72-7A29-4279-9252-D05FED7352AD}"/>
      </w:docPartPr>
      <w:docPartBody>
        <w:p w:rsidR="002748A8" w:rsidRDefault="002748A8">
          <w:pPr>
            <w:pStyle w:val="D223765E53F1440092EBB12A66A859F8"/>
          </w:pPr>
          <w:r w:rsidRPr="00036450">
            <w:t>WORK EXPERIENCE</w:t>
          </w:r>
        </w:p>
      </w:docPartBody>
    </w:docPart>
    <w:docPart>
      <w:docPartPr>
        <w:name w:val="E0FB604EB666492BA3478739D366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86544-F527-451E-BBF3-540ED9BE48CB}"/>
      </w:docPartPr>
      <w:docPartBody>
        <w:p w:rsidR="002748A8" w:rsidRDefault="002748A8">
          <w:pPr>
            <w:pStyle w:val="E0FB604EB666492BA3478739D36690E3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A2FAA4EC4B5F48D7B8895B4E4A0B6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A9C8D-7A61-4F22-9FE6-53B1A14DEE39}"/>
      </w:docPartPr>
      <w:docPartBody>
        <w:p w:rsidR="00000000" w:rsidRDefault="00000000">
          <w:pPr>
            <w:pStyle w:val="A2FAA4EC4B5F48D7B8895B4E4A0B651C"/>
          </w:pPr>
          <w:r w:rsidRPr="004D3011"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A8"/>
    <w:rsid w:val="002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748A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01E5F78CF941E5876720E6F1C14E3F">
    <w:name w:val="1801E5F78CF941E5876720E6F1C14E3F"/>
  </w:style>
  <w:style w:type="paragraph" w:customStyle="1" w:styleId="AF651D72C3FD4FF4A83592E82C146DD3">
    <w:name w:val="AF651D72C3FD4FF4A83592E82C146DD3"/>
  </w:style>
  <w:style w:type="paragraph" w:customStyle="1" w:styleId="8F91CA73E67C42DF8D27A8B19FBBC157">
    <w:name w:val="8F91CA73E67C42DF8D27A8B19FBBC157"/>
  </w:style>
  <w:style w:type="paragraph" w:customStyle="1" w:styleId="5201D3C0CEAE43E7868285765D3201F8">
    <w:name w:val="5201D3C0CEAE43E7868285765D3201F8"/>
  </w:style>
  <w:style w:type="paragraph" w:customStyle="1" w:styleId="DCD2B1FADA164AA0A74A4AAE24EB2977">
    <w:name w:val="DCD2B1FADA164AA0A74A4AAE24EB2977"/>
  </w:style>
  <w:style w:type="paragraph" w:customStyle="1" w:styleId="AEF5AD90E70C4C95A38E4771098EB0F1">
    <w:name w:val="AEF5AD90E70C4C95A38E4771098EB0F1"/>
  </w:style>
  <w:style w:type="paragraph" w:customStyle="1" w:styleId="86CD67921B2B40BAB15C36CEDF167C26">
    <w:name w:val="86CD67921B2B40BAB15C36CEDF167C26"/>
  </w:style>
  <w:style w:type="paragraph" w:customStyle="1" w:styleId="BFB9EA047EFF4506B77EFC8EB3ACD9F2">
    <w:name w:val="BFB9EA047EFF4506B77EFC8EB3ACD9F2"/>
  </w:style>
  <w:style w:type="paragraph" w:customStyle="1" w:styleId="94B170DF869248F8A329D93EE79BF3F3">
    <w:name w:val="94B170DF869248F8A329D93EE79BF3F3"/>
  </w:style>
  <w:style w:type="paragraph" w:customStyle="1" w:styleId="8F447096845941A6A73F7ADCDCB0263C">
    <w:name w:val="8F447096845941A6A73F7ADCDCB0263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EFB28D3852849F9BF49C509CD6DDC52">
    <w:name w:val="5EFB28D3852849F9BF49C509CD6DDC52"/>
  </w:style>
  <w:style w:type="paragraph" w:customStyle="1" w:styleId="11B40006DCCE401AACEA6131B64D0357">
    <w:name w:val="11B40006DCCE401AACEA6131B64D0357"/>
  </w:style>
  <w:style w:type="paragraph" w:customStyle="1" w:styleId="59D8099F6E7140399D945433F0AE389A">
    <w:name w:val="59D8099F6E7140399D945433F0AE389A"/>
  </w:style>
  <w:style w:type="paragraph" w:customStyle="1" w:styleId="5BF1AA304C704B48904EF48BE82B3AEE">
    <w:name w:val="5BF1AA304C704B48904EF48BE82B3AEE"/>
  </w:style>
  <w:style w:type="paragraph" w:customStyle="1" w:styleId="06E5ED9C438C411C9AA03595BC3B316F">
    <w:name w:val="06E5ED9C438C411C9AA03595BC3B316F"/>
  </w:style>
  <w:style w:type="paragraph" w:customStyle="1" w:styleId="897638D1073044A4B782E0F1B784DD52">
    <w:name w:val="897638D1073044A4B782E0F1B784DD52"/>
  </w:style>
  <w:style w:type="paragraph" w:customStyle="1" w:styleId="14D2E57EB6A4486F8FD0DC48B64D63A1">
    <w:name w:val="14D2E57EB6A4486F8FD0DC48B64D63A1"/>
  </w:style>
  <w:style w:type="paragraph" w:customStyle="1" w:styleId="9C5B4D9027964A0F9B58D2D45F995E1A">
    <w:name w:val="9C5B4D9027964A0F9B58D2D45F995E1A"/>
  </w:style>
  <w:style w:type="paragraph" w:customStyle="1" w:styleId="3665859B5E814BBBBFD8F15ED1D5F317">
    <w:name w:val="3665859B5E814BBBBFD8F15ED1D5F317"/>
  </w:style>
  <w:style w:type="paragraph" w:customStyle="1" w:styleId="33553259F32A4604BD56A9540567AEC1">
    <w:name w:val="33553259F32A4604BD56A9540567AEC1"/>
  </w:style>
  <w:style w:type="paragraph" w:customStyle="1" w:styleId="C1529352400848B48E5775493BAE3FDD">
    <w:name w:val="C1529352400848B48E5775493BAE3FDD"/>
  </w:style>
  <w:style w:type="paragraph" w:customStyle="1" w:styleId="D28CDBAC9C0B45838413FFB116475C01">
    <w:name w:val="D28CDBAC9C0B45838413FFB116475C01"/>
  </w:style>
  <w:style w:type="paragraph" w:customStyle="1" w:styleId="9B03FBA5250847FB96884915A6F0E68A">
    <w:name w:val="9B03FBA5250847FB96884915A6F0E68A"/>
  </w:style>
  <w:style w:type="paragraph" w:customStyle="1" w:styleId="3599AC0A70F1489C98F81B464C7E0E34">
    <w:name w:val="3599AC0A70F1489C98F81B464C7E0E34"/>
  </w:style>
  <w:style w:type="paragraph" w:customStyle="1" w:styleId="D223765E53F1440092EBB12A66A859F8">
    <w:name w:val="D223765E53F1440092EBB12A66A859F8"/>
  </w:style>
  <w:style w:type="paragraph" w:customStyle="1" w:styleId="B2CC2D8FADB64242B25DF0FF9AE20B4E">
    <w:name w:val="B2CC2D8FADB64242B25DF0FF9AE20B4E"/>
  </w:style>
  <w:style w:type="paragraph" w:customStyle="1" w:styleId="CD3D8E7BA21947EF9EB2DF6C779B724A">
    <w:name w:val="CD3D8E7BA21947EF9EB2DF6C779B724A"/>
  </w:style>
  <w:style w:type="paragraph" w:customStyle="1" w:styleId="022BD114AB284432A2C2F7FD71F3326C">
    <w:name w:val="022BD114AB284432A2C2F7FD71F3326C"/>
  </w:style>
  <w:style w:type="paragraph" w:customStyle="1" w:styleId="EC1D89285B33445D9732D063BE72C5DA">
    <w:name w:val="EC1D89285B33445D9732D063BE72C5DA"/>
  </w:style>
  <w:style w:type="paragraph" w:customStyle="1" w:styleId="E93983C7F99240EEA34DA67F46705523">
    <w:name w:val="E93983C7F99240EEA34DA67F46705523"/>
  </w:style>
  <w:style w:type="paragraph" w:customStyle="1" w:styleId="C5092EAFF6514CB8A2CE3CE4AA32CECC">
    <w:name w:val="C5092EAFF6514CB8A2CE3CE4AA32CECC"/>
  </w:style>
  <w:style w:type="paragraph" w:customStyle="1" w:styleId="094F520B5D9948878F44040322A05AF2">
    <w:name w:val="094F520B5D9948878F44040322A05AF2"/>
  </w:style>
  <w:style w:type="paragraph" w:customStyle="1" w:styleId="470E19760CD14E34A4BE329F69783FD2">
    <w:name w:val="470E19760CD14E34A4BE329F69783FD2"/>
  </w:style>
  <w:style w:type="paragraph" w:customStyle="1" w:styleId="6590A3C1517B4A87BE59EBD9F10BDF2F">
    <w:name w:val="6590A3C1517B4A87BE59EBD9F10BDF2F"/>
  </w:style>
  <w:style w:type="paragraph" w:customStyle="1" w:styleId="0B2E3E37880A4DEDB4853EF240FA130E">
    <w:name w:val="0B2E3E37880A4DEDB4853EF240FA130E"/>
  </w:style>
  <w:style w:type="paragraph" w:customStyle="1" w:styleId="BDF2AD6C2504401FA0732AC83B046B73">
    <w:name w:val="BDF2AD6C2504401FA0732AC83B046B73"/>
  </w:style>
  <w:style w:type="paragraph" w:customStyle="1" w:styleId="E480B8A58CF1490AA22EA903A607E869">
    <w:name w:val="E480B8A58CF1490AA22EA903A607E869"/>
  </w:style>
  <w:style w:type="paragraph" w:customStyle="1" w:styleId="302261FE70EF4F089AD2B1A94447EA11">
    <w:name w:val="302261FE70EF4F089AD2B1A94447EA11"/>
  </w:style>
  <w:style w:type="paragraph" w:customStyle="1" w:styleId="6EC32E5A3FDB429695012FB22A2186FD">
    <w:name w:val="6EC32E5A3FDB429695012FB22A2186FD"/>
  </w:style>
  <w:style w:type="paragraph" w:customStyle="1" w:styleId="5413F23C18614399B4D6806934294564">
    <w:name w:val="5413F23C18614399B4D6806934294564"/>
  </w:style>
  <w:style w:type="character" w:customStyle="1" w:styleId="Heading2Char">
    <w:name w:val="Heading 2 Char"/>
    <w:basedOn w:val="DefaultParagraphFont"/>
    <w:link w:val="Heading2"/>
    <w:uiPriority w:val="9"/>
    <w:rsid w:val="002748A8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E0FB604EB666492BA3478739D36690E3">
    <w:name w:val="E0FB604EB666492BA3478739D36690E3"/>
  </w:style>
  <w:style w:type="paragraph" w:customStyle="1" w:styleId="2D7F85A6CB3B469984070995AC6567C5">
    <w:name w:val="2D7F85A6CB3B469984070995AC6567C5"/>
    <w:rsid w:val="002748A8"/>
  </w:style>
  <w:style w:type="paragraph" w:customStyle="1" w:styleId="A2FAA4EC4B5F48D7B8895B4E4A0B651C">
    <w:name w:val="A2FAA4EC4B5F48D7B8895B4E4A0B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2023-01-12T02:44:00Z</dcterms:created>
  <dcterms:modified xsi:type="dcterms:W3CDTF">2023-01-13T03:12:00Z</dcterms:modified>
</cp:coreProperties>
</file>